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B2D5" w14:textId="12D24C7F" w:rsidR="0055556E" w:rsidRDefault="006E58AB">
      <w:pPr>
        <w:pStyle w:val="Heading1"/>
      </w:pPr>
      <w:r>
        <w:t>Memulai Bootstrap</w:t>
      </w:r>
    </w:p>
    <w:p w14:paraId="536C4A21" w14:textId="1F5DC1C6" w:rsidR="004C2442" w:rsidRDefault="001256F7" w:rsidP="006E58AB">
      <w:pPr>
        <w:pStyle w:val="ListBullet"/>
      </w:pPr>
      <w:r>
        <w:t xml:space="preserve">Akun Git ( git config –list ) </w:t>
      </w:r>
    </w:p>
    <w:p w14:paraId="6ADF804D" w14:textId="0ABE390E" w:rsidR="001256F7" w:rsidRDefault="001256F7" w:rsidP="006E58AB">
      <w:pPr>
        <w:pStyle w:val="ListBullet"/>
      </w:pPr>
      <w:r>
        <w:t xml:space="preserve">Akun Github : </w:t>
      </w:r>
      <w:hyperlink r:id="rId7" w:history="1">
        <w:r w:rsidRPr="00A64F9C">
          <w:rPr>
            <w:rStyle w:val="Hyperlink"/>
          </w:rPr>
          <w:t>andikyudo85@gmail.com</w:t>
        </w:r>
      </w:hyperlink>
      <w:r>
        <w:t xml:space="preserve"> pass 121213Raihana</w:t>
      </w:r>
    </w:p>
    <w:p w14:paraId="1E719F2C" w14:textId="77777777" w:rsidR="001256F7" w:rsidRDefault="001256F7" w:rsidP="001256F7">
      <w:pPr>
        <w:pStyle w:val="ListBullet"/>
        <w:numPr>
          <w:ilvl w:val="0"/>
          <w:numId w:val="0"/>
        </w:numPr>
        <w:ind w:left="432"/>
      </w:pPr>
    </w:p>
    <w:p w14:paraId="4937C974" w14:textId="7CDBC313" w:rsidR="0055556E" w:rsidRDefault="001256F7">
      <w:pPr>
        <w:pStyle w:val="Heading2"/>
      </w:pPr>
      <w:r>
        <w:t xml:space="preserve">Git </w:t>
      </w:r>
    </w:p>
    <w:p w14:paraId="15D7B461" w14:textId="1423C77A" w:rsidR="001256F7" w:rsidRDefault="00230759" w:rsidP="00230759">
      <w:pPr>
        <w:pStyle w:val="ListParagraph"/>
        <w:numPr>
          <w:ilvl w:val="0"/>
          <w:numId w:val="7"/>
        </w:numPr>
      </w:pPr>
      <w:r>
        <w:t>Buat Repo ( Folder ) ketik git init di dalam project dir</w:t>
      </w:r>
    </w:p>
    <w:p w14:paraId="3BA849A5" w14:textId="6383F0A0" w:rsidR="00230759" w:rsidRDefault="00230759" w:rsidP="00230759">
      <w:pPr>
        <w:pStyle w:val="ListParagraph"/>
        <w:numPr>
          <w:ilvl w:val="0"/>
          <w:numId w:val="7"/>
        </w:numPr>
      </w:pPr>
      <w:r>
        <w:t xml:space="preserve">Masukan file apapun </w:t>
      </w:r>
    </w:p>
    <w:p w14:paraId="57B30490" w14:textId="757F6ACC" w:rsidR="00230759" w:rsidRDefault="00230759" w:rsidP="00230759">
      <w:pPr>
        <w:pStyle w:val="ListParagraph"/>
        <w:numPr>
          <w:ilvl w:val="0"/>
          <w:numId w:val="7"/>
        </w:numPr>
      </w:pPr>
      <w:r>
        <w:t>Ketik git status</w:t>
      </w:r>
    </w:p>
    <w:p w14:paraId="3430FE22" w14:textId="5BD018C2" w:rsidR="00230759" w:rsidRDefault="00230759" w:rsidP="00230759"/>
    <w:p w14:paraId="5952BC11" w14:textId="4F5B0BE8" w:rsidR="00230759" w:rsidRDefault="00230759" w:rsidP="00230759">
      <w:pPr>
        <w:ind w:left="720"/>
      </w:pPr>
      <w:r>
        <w:t xml:space="preserve">Penjelasan </w:t>
      </w:r>
    </w:p>
    <w:p w14:paraId="4F7D0CA3" w14:textId="7777777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 xml:space="preserve">Modified </w:t>
      </w:r>
      <w: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revisi atau perubahan sudah dilakukan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terminal tulisan merah ) </w:t>
      </w:r>
    </w:p>
    <w:p w14:paraId="1B7AD804" w14:textId="3A12BB63" w:rsid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Staged</w:t>
      </w:r>
      <w:r w:rsidRPr="00230759">
        <w:rPr>
          <w:color w:val="FF0000"/>
        </w:rPr>
        <w:t xml:space="preserve">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revisi sudah ditandai, tetapi belum disimpan di </w:t>
      </w:r>
      <w:r w:rsidRPr="00230759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>version control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ID" w:eastAsia="en-US"/>
        </w:rPr>
        <w:t xml:space="preserve"> ( perintah git add nama_file atau git add . ( semua file ) </w:t>
      </w:r>
    </w:p>
    <w:p w14:paraId="3864A256" w14:textId="5764ED47" w:rsidR="00230759" w:rsidRDefault="00230759" w:rsidP="00230759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230759">
        <w:rPr>
          <w:color w:val="FF0000"/>
        </w:rPr>
        <w:t>Commited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: </w:t>
      </w:r>
      <w:r w:rsidRPr="00230759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>kondisi dimana revisi sudah disimpan di version control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  <w:t xml:space="preserve"> ( git commit ) </w:t>
      </w:r>
    </w:p>
    <w:p w14:paraId="55EF8FBD" w14:textId="395479F3" w:rsidR="00230759" w:rsidRPr="00230759" w:rsidRDefault="00230759" w:rsidP="00230759">
      <w:pPr>
        <w:ind w:left="72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</w:pPr>
      <w:r>
        <w:rPr>
          <w:color w:val="FF0000"/>
        </w:rPr>
        <w:t>Contoh :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ID" w:eastAsia="en-US"/>
        </w:rPr>
        <w:t xml:space="preserve"> </w:t>
      </w:r>
    </w:p>
    <w:p w14:paraId="00F198F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>git add index.html</w:t>
      </w:r>
    </w:p>
    <w:p w14:paraId="4F85C2C6" w14:textId="77777777" w:rsidR="00230759" w:rsidRPr="00230759" w:rsidRDefault="00230759" w:rsidP="002307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</w:pPr>
      <w:r w:rsidRPr="00230759">
        <w:rPr>
          <w:rFonts w:ascii="Courier New" w:eastAsia="Times New Roman" w:hAnsi="Courier New" w:cs="Courier New"/>
          <w:color w:val="F8F8F2"/>
          <w:sz w:val="20"/>
          <w:szCs w:val="20"/>
          <w:lang w:val="en-ID" w:eastAsia="en-US"/>
        </w:rPr>
        <w:t xml:space="preserve">git commit -m </w:t>
      </w:r>
      <w:r w:rsidRPr="00230759">
        <w:rPr>
          <w:rFonts w:ascii="Courier New" w:eastAsia="Times New Roman" w:hAnsi="Courier New" w:cs="Courier New"/>
          <w:color w:val="F1FA8C"/>
          <w:sz w:val="20"/>
          <w:szCs w:val="20"/>
          <w:lang w:val="en-ID" w:eastAsia="en-US"/>
        </w:rPr>
        <w:t>"ditambahkan isi"</w:t>
      </w:r>
    </w:p>
    <w:p w14:paraId="4ECA5AB5" w14:textId="598E029E" w:rsidR="00230759" w:rsidRDefault="00230759" w:rsidP="00230759">
      <w:pPr>
        <w:ind w:left="720"/>
      </w:pPr>
    </w:p>
    <w:p w14:paraId="380740CA" w14:textId="094D539D" w:rsidR="00230759" w:rsidRDefault="00230759" w:rsidP="00230759">
      <w:pPr>
        <w:ind w:left="720"/>
      </w:pPr>
    </w:p>
    <w:p w14:paraId="768D536C" w14:textId="26C64894" w:rsidR="00230759" w:rsidRDefault="00230759" w:rsidP="00230759">
      <w:pPr>
        <w:ind w:left="720"/>
      </w:pPr>
    </w:p>
    <w:p w14:paraId="1FDB1070" w14:textId="6188CA3D" w:rsidR="00230759" w:rsidRDefault="00967AF2" w:rsidP="00230759">
      <w:pPr>
        <w:ind w:left="720"/>
      </w:pPr>
      <w:r>
        <w:t xml:space="preserve">Cara hubungkan git lokal dengan git open source ( github , gitlab , bitbucket ) </w:t>
      </w:r>
    </w:p>
    <w:p w14:paraId="1BDCB2AA" w14:textId="05796236" w:rsidR="00967AF2" w:rsidRDefault="00967AF2" w:rsidP="00967AF2">
      <w:pPr>
        <w:pStyle w:val="ListBullet"/>
      </w:pPr>
      <w:r>
        <w:t>Buka github buat repo misal belajar-git</w:t>
      </w:r>
    </w:p>
    <w:p w14:paraId="1CB97189" w14:textId="688B90C9" w:rsidR="00967AF2" w:rsidRDefault="00967AF2" w:rsidP="00967AF2">
      <w:pPr>
        <w:pStyle w:val="ListBullet"/>
      </w:pPr>
      <w:r>
        <w:t xml:space="preserve">Hubungkan ( remote ) dengan cara </w:t>
      </w:r>
    </w:p>
    <w:p w14:paraId="4D3E616F" w14:textId="6FDA81D2" w:rsidR="00967AF2" w:rsidRDefault="00967AF2" w:rsidP="00967AF2">
      <w:pPr>
        <w:pStyle w:val="ListBullet"/>
        <w:numPr>
          <w:ilvl w:val="0"/>
          <w:numId w:val="8"/>
        </w:numPr>
      </w:pPr>
      <w:r>
        <w:t xml:space="preserve">Masuk ke dir project ketik </w:t>
      </w:r>
    </w:p>
    <w:p w14:paraId="57C369BD" w14:textId="77777777" w:rsidR="00967AF2" w:rsidRDefault="00967AF2" w:rsidP="00230759">
      <w:pPr>
        <w:ind w:left="720"/>
      </w:pPr>
    </w:p>
    <w:p w14:paraId="17DAC177" w14:textId="3E3CB285" w:rsidR="00967AF2" w:rsidRDefault="00967AF2" w:rsidP="00230759">
      <w:pPr>
        <w:ind w:left="720"/>
      </w:pPr>
    </w:p>
    <w:p w14:paraId="603C0007" w14:textId="0C44767B" w:rsidR="001C219E" w:rsidRPr="001C219E" w:rsidRDefault="00967AF2" w:rsidP="00967AF2">
      <w:pPr>
        <w:pStyle w:val="ListBullet"/>
      </w:pPr>
      <w:r>
        <w:t xml:space="preserve">git </w:t>
      </w:r>
      <w:r w:rsidR="001C219E">
        <w:t xml:space="preserve">remote </w:t>
      </w:r>
      <w:r>
        <w:t>add</w:t>
      </w:r>
      <w:r w:rsidR="00A46B51">
        <w:t xml:space="preserve"> github</w:t>
      </w:r>
      <w:r>
        <w:t xml:space="preserve"> </w:t>
      </w:r>
      <w:hyperlink r:id="rId8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</w:p>
    <w:p w14:paraId="5A7F0E3D" w14:textId="77777777" w:rsidR="001C219E" w:rsidRDefault="00967AF2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>( http /</w:t>
      </w:r>
      <w:r w:rsidR="001C219E" w:rsidRPr="001C219E">
        <w:rPr>
          <w:color w:val="000000" w:themeColor="text1"/>
          <w:lang w:val="en-ID" w:eastAsia="en-US"/>
        </w:rPr>
        <w:t xml:space="preserve"> menggunakan password )    </w:t>
      </w:r>
    </w:p>
    <w:p w14:paraId="03998CE2" w14:textId="77777777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</w:p>
    <w:p w14:paraId="3B774B5A" w14:textId="4E26456A" w:rsidR="00967AF2" w:rsidRP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</w:rPr>
      </w:pPr>
      <w:r w:rsidRPr="001C219E">
        <w:rPr>
          <w:color w:val="000000" w:themeColor="text1"/>
          <w:lang w:val="en-ID" w:eastAsia="en-US"/>
        </w:rPr>
        <w:t xml:space="preserve">      </w:t>
      </w:r>
    </w:p>
    <w:p w14:paraId="350CDDD1" w14:textId="77777777" w:rsidR="001C219E" w:rsidRDefault="001C219E" w:rsidP="002E7855">
      <w:pPr>
        <w:pStyle w:val="ListBullet"/>
        <w:numPr>
          <w:ilvl w:val="0"/>
          <w:numId w:val="0"/>
        </w:numPr>
        <w:ind w:left="432"/>
        <w:rPr>
          <w:rStyle w:val="HTMLCode"/>
          <w:rFonts w:eastAsiaTheme="minorHAnsi"/>
          <w:color w:val="F8F8F2"/>
        </w:rPr>
      </w:pPr>
      <w:r>
        <w:t>git remote add github git@</w:t>
      </w:r>
      <w:hyperlink r:id="rId9" w:history="1">
        <w:r w:rsidRPr="00A64F9C">
          <w:rPr>
            <w:rStyle w:val="Hyperlink"/>
            <w:lang w:val="en-ID" w:eastAsia="en-US"/>
          </w:rPr>
          <w:t>https://github.com/belajar-git.git</w:t>
        </w:r>
      </w:hyperlink>
      <w:r>
        <w:rPr>
          <w:color w:val="0000FF"/>
          <w:u w:val="single"/>
          <w:lang w:val="en-ID" w:eastAsia="en-US"/>
        </w:rPr>
        <w:t xml:space="preserve"> </w:t>
      </w:r>
      <w:r w:rsidRPr="001C219E">
        <w:rPr>
          <w:rStyle w:val="HTMLCode"/>
          <w:rFonts w:eastAsiaTheme="minorHAnsi"/>
          <w:color w:val="F8F8F2"/>
        </w:rPr>
        <w:t xml:space="preserve">add </w:t>
      </w:r>
    </w:p>
    <w:p w14:paraId="49A65CB6" w14:textId="66D7FAB3" w:rsidR="001C219E" w:rsidRDefault="001C219E" w:rsidP="001C219E">
      <w:pPr>
        <w:pStyle w:val="ListBullet"/>
        <w:numPr>
          <w:ilvl w:val="0"/>
          <w:numId w:val="0"/>
        </w:numPr>
        <w:ind w:left="432"/>
        <w:rPr>
          <w:color w:val="000000" w:themeColor="text1"/>
          <w:lang w:val="en-ID" w:eastAsia="en-US"/>
        </w:rPr>
      </w:pPr>
      <w:r w:rsidRPr="001C219E">
        <w:rPr>
          <w:color w:val="000000" w:themeColor="text1"/>
          <w:lang w:val="en-ID" w:eastAsia="en-US"/>
        </w:rPr>
        <w:t xml:space="preserve">( </w:t>
      </w:r>
      <w:r>
        <w:rPr>
          <w:color w:val="000000" w:themeColor="text1"/>
          <w:lang w:val="en-ID" w:eastAsia="en-US"/>
        </w:rPr>
        <w:t>SSH</w:t>
      </w:r>
      <w:r w:rsidRPr="001C219E">
        <w:rPr>
          <w:color w:val="000000" w:themeColor="text1"/>
          <w:lang w:val="en-ID" w:eastAsia="en-US"/>
        </w:rPr>
        <w:t xml:space="preserve"> / </w:t>
      </w:r>
      <w:r>
        <w:rPr>
          <w:color w:val="000000" w:themeColor="text1"/>
          <w:lang w:val="en-ID" w:eastAsia="en-US"/>
        </w:rPr>
        <w:t xml:space="preserve">tanpa </w:t>
      </w:r>
      <w:r w:rsidRPr="001C219E">
        <w:rPr>
          <w:color w:val="000000" w:themeColor="text1"/>
          <w:lang w:val="en-ID" w:eastAsia="en-US"/>
        </w:rPr>
        <w:t xml:space="preserve">menggunakan password )    </w:t>
      </w:r>
    </w:p>
    <w:p w14:paraId="1EDA4C33" w14:textId="53711A5A" w:rsidR="001C219E" w:rsidRDefault="001C219E" w:rsidP="002E7855">
      <w:pPr>
        <w:pStyle w:val="ListBullet"/>
        <w:numPr>
          <w:ilvl w:val="0"/>
          <w:numId w:val="0"/>
        </w:numPr>
        <w:ind w:left="432"/>
      </w:pPr>
      <w:r w:rsidRPr="001C219E">
        <w:rPr>
          <w:rStyle w:val="HTMLCode"/>
          <w:rFonts w:eastAsiaTheme="minorHAnsi"/>
          <w:color w:val="F8F8F2"/>
        </w:rPr>
        <w:t>github git@github.com:petanikode/belajar-git.git</w:t>
      </w:r>
    </w:p>
    <w:p w14:paraId="044B4A10" w14:textId="3981FA04" w:rsidR="00230759" w:rsidRDefault="00230759" w:rsidP="00230759">
      <w:pPr>
        <w:ind w:left="720"/>
      </w:pPr>
    </w:p>
    <w:p w14:paraId="4A61412C" w14:textId="100E0709" w:rsidR="00A46B51" w:rsidRDefault="00A46B51" w:rsidP="00230759">
      <w:pPr>
        <w:ind w:left="720"/>
      </w:pPr>
    </w:p>
    <w:p w14:paraId="053093C7" w14:textId="0F6B94DB" w:rsidR="00A46B51" w:rsidRPr="001256F7" w:rsidRDefault="00A46B51" w:rsidP="00230759">
      <w:pPr>
        <w:ind w:left="720"/>
      </w:pPr>
      <w:r>
        <w:t>Ini adalah perubahan version control ke 2</w:t>
      </w:r>
    </w:p>
    <w:sectPr w:rsidR="00A46B51" w:rsidRPr="001256F7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3D9D1" w14:textId="77777777" w:rsidR="002105C6" w:rsidRDefault="002105C6">
      <w:r>
        <w:separator/>
      </w:r>
    </w:p>
    <w:p w14:paraId="2A681C0A" w14:textId="77777777" w:rsidR="002105C6" w:rsidRDefault="002105C6"/>
  </w:endnote>
  <w:endnote w:type="continuationSeparator" w:id="0">
    <w:p w14:paraId="1C6B4AD7" w14:textId="77777777" w:rsidR="002105C6" w:rsidRDefault="002105C6">
      <w:r>
        <w:continuationSeparator/>
      </w:r>
    </w:p>
    <w:p w14:paraId="5B22D346" w14:textId="77777777" w:rsidR="002105C6" w:rsidRDefault="002105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B63BC" w14:textId="77777777" w:rsidR="0055556E" w:rsidRDefault="0043357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15577" w14:textId="77777777" w:rsidR="002105C6" w:rsidRDefault="002105C6">
      <w:r>
        <w:separator/>
      </w:r>
    </w:p>
    <w:p w14:paraId="67988188" w14:textId="77777777" w:rsidR="002105C6" w:rsidRDefault="002105C6"/>
  </w:footnote>
  <w:footnote w:type="continuationSeparator" w:id="0">
    <w:p w14:paraId="150CB639" w14:textId="77777777" w:rsidR="002105C6" w:rsidRDefault="002105C6">
      <w:r>
        <w:continuationSeparator/>
      </w:r>
    </w:p>
    <w:p w14:paraId="23B7549E" w14:textId="77777777" w:rsidR="002105C6" w:rsidRDefault="002105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84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6F24"/>
    <w:multiLevelType w:val="hybridMultilevel"/>
    <w:tmpl w:val="2F16CE50"/>
    <w:lvl w:ilvl="0" w:tplc="0490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3249"/>
    <w:multiLevelType w:val="hybridMultilevel"/>
    <w:tmpl w:val="9318840A"/>
    <w:lvl w:ilvl="0" w:tplc="1FE26B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A580F"/>
    <w:multiLevelType w:val="hybridMultilevel"/>
    <w:tmpl w:val="00E84658"/>
    <w:lvl w:ilvl="0" w:tplc="43F09EA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F153F5E"/>
    <w:multiLevelType w:val="hybridMultilevel"/>
    <w:tmpl w:val="E4762C10"/>
    <w:lvl w:ilvl="0" w:tplc="CB92563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7"/>
    <w:rsid w:val="00015FC6"/>
    <w:rsid w:val="001256F7"/>
    <w:rsid w:val="001C219E"/>
    <w:rsid w:val="002105C6"/>
    <w:rsid w:val="00230759"/>
    <w:rsid w:val="003B7E2C"/>
    <w:rsid w:val="003F24FA"/>
    <w:rsid w:val="00433571"/>
    <w:rsid w:val="004C2442"/>
    <w:rsid w:val="004D6760"/>
    <w:rsid w:val="004E514C"/>
    <w:rsid w:val="0055556E"/>
    <w:rsid w:val="006E58AB"/>
    <w:rsid w:val="007217E5"/>
    <w:rsid w:val="007E7536"/>
    <w:rsid w:val="00967AF2"/>
    <w:rsid w:val="00A32067"/>
    <w:rsid w:val="00A46B51"/>
    <w:rsid w:val="00B84048"/>
    <w:rsid w:val="00BA12F5"/>
    <w:rsid w:val="00D27287"/>
    <w:rsid w:val="00DA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CCBC1"/>
  <w15:chartTrackingRefBased/>
  <w15:docId w15:val="{18F735B4-71D0-1C42-BAEA-FA33B250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217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56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759"/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styleId="HTMLCode">
    <w:name w:val="HTML Code"/>
    <w:basedOn w:val="DefaultParagraphFont"/>
    <w:uiPriority w:val="99"/>
    <w:semiHidden/>
    <w:unhideWhenUsed/>
    <w:rsid w:val="00230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ajar-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ikyudo8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jar-gi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ik/Library/Containers/com.microsoft.Word/Data/Library/Application%20Support/Microsoft/Office/16.0/DTS/en-US%7b6FDD9431-BFCB-0A4C-A522-3D21F6A1041B%7d/%7bCFA455B3-7BCA-C04F-AF79-B989043F98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{CFA455B3-7BCA-C04F-AF79-B989043F9842}tf10002086.dotx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andik yudo</cp:lastModifiedBy>
  <cp:revision>3</cp:revision>
  <dcterms:created xsi:type="dcterms:W3CDTF">2021-01-31T01:41:00Z</dcterms:created>
  <dcterms:modified xsi:type="dcterms:W3CDTF">2021-01-31T01:49:00Z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